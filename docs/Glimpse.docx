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CB2ACB" w14:paraId="2A61C229" w14:textId="77777777" w:rsidTr="0070352A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CB2ACB" w14:paraId="0ADBD750" w14:textId="77777777" w:rsidTr="0070352A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70D05797" w14:textId="77777777" w:rsidR="00CB2ACB" w:rsidRDefault="00CB2ACB" w:rsidP="0070352A">
                  <w:pPr>
                    <w:pStyle w:val="Title"/>
                  </w:pPr>
                  <w:r>
                    <w:t>League</w:t>
                  </w:r>
                </w:p>
                <w:p w14:paraId="03BD36F7" w14:textId="77777777" w:rsidR="00CB2ACB" w:rsidRDefault="00CB2ACB" w:rsidP="0070352A">
                  <w:pPr>
                    <w:pStyle w:val="Title"/>
                  </w:pPr>
                  <w:r>
                    <w:t>Info Server</w:t>
                  </w:r>
                </w:p>
              </w:tc>
              <w:tc>
                <w:tcPr>
                  <w:tcW w:w="2500" w:type="pct"/>
                </w:tcPr>
                <w:p w14:paraId="0CF265FE" w14:textId="77777777" w:rsidR="00CB2ACB" w:rsidRDefault="00CB2ACB" w:rsidP="0070352A">
                  <w:r>
                    <w:fldChar w:fldCharType="begin"/>
                  </w:r>
                  <w:r>
                    <w:instrText xml:space="preserve"> INCLUDEPICTURE "https://encrypted-tbn0.gstatic.com/images?q=tbn:ANd9GcRLdI64_axh4w9DNJUdq_GXbUYvE5dSvjmWtfG4ecr6hvOkjGoHNg"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56DD9AF3" wp14:editId="0E8E4495">
                        <wp:extent cx="3390900" cy="2726267"/>
                        <wp:effectExtent l="0" t="0" r="0" b="4445"/>
                        <wp:docPr id="17" name="Picture 17" descr="Image result for football league cu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Image result for football league cup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7940" cy="27319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4A3F86F5" w14:textId="77777777" w:rsidR="00CB2ACB" w:rsidRDefault="00CB2ACB" w:rsidP="0070352A"/>
                <w:p w14:paraId="02293C00" w14:textId="77777777" w:rsidR="00CB2ACB" w:rsidRDefault="00CB2ACB" w:rsidP="0070352A"/>
                <w:p w14:paraId="02EF7B0F" w14:textId="77777777" w:rsidR="00CB2ACB" w:rsidRDefault="00CB2ACB" w:rsidP="0070352A"/>
                <w:p w14:paraId="3850A4A0" w14:textId="77777777" w:rsidR="00CB2ACB" w:rsidRDefault="00CB2ACB" w:rsidP="0070352A"/>
                <w:p w14:paraId="08C8651E" w14:textId="77777777" w:rsidR="00CB2ACB" w:rsidRDefault="00CB2ACB" w:rsidP="0070352A"/>
              </w:tc>
            </w:tr>
            <w:tr w:rsidR="00CB2ACB" w14:paraId="7448B3A9" w14:textId="77777777" w:rsidTr="0070352A">
              <w:trPr>
                <w:trHeight w:hRule="exact" w:val="4320"/>
              </w:trPr>
              <w:tc>
                <w:tcPr>
                  <w:tcW w:w="2500" w:type="pct"/>
                </w:tcPr>
                <w:p w14:paraId="2EDFE05F" w14:textId="77777777" w:rsidR="00CB2ACB" w:rsidRDefault="00CB2ACB" w:rsidP="0070352A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"/var/folders/q9/x9xlkwy90xd9jlz6l1fg4pbwx7n7pf/T/com.microsoft.Word/WebArchiveCopyPasteTempFiles/9k="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02E9B59D" wp14:editId="5AE90553">
                        <wp:extent cx="3390900" cy="2669540"/>
                        <wp:effectExtent l="0" t="0" r="0" b="0"/>
                        <wp:docPr id="10" name="Picture 10" descr="Image result for football kick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-LC0DnXM3cekM:" descr="Image result for football kick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4018" cy="2671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</w:tc>
              <w:tc>
                <w:tcPr>
                  <w:tcW w:w="2500" w:type="pct"/>
                </w:tcPr>
                <w:p w14:paraId="5DAF5ADA" w14:textId="77777777" w:rsidR="00CB2ACB" w:rsidRDefault="00CB2ACB" w:rsidP="0070352A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"/var/folders/q9/x9xlkwy90xd9jlz6l1fg4pbwx7n7pf/T/com.microsoft.Word/WebArchiveCopyPasteTempFiles/Z"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387E3153" wp14:editId="5C370468">
                        <wp:extent cx="3284855" cy="2463800"/>
                        <wp:effectExtent l="0" t="0" r="4445" b="0"/>
                        <wp:docPr id="12" name="Picture 12" descr="Image result for football batch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Q8SQZBtN41BrM:" descr="Image result for football batch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4855" cy="2463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2B3D3BD5" w14:textId="77777777" w:rsidR="00CB2ACB" w:rsidRDefault="00CB2ACB" w:rsidP="0070352A"/>
                <w:p w14:paraId="672D1DAA" w14:textId="77777777" w:rsidR="00CB2ACB" w:rsidRDefault="00CB2ACB" w:rsidP="0070352A"/>
                <w:p w14:paraId="48D7E0F1" w14:textId="77777777" w:rsidR="00CB2ACB" w:rsidRDefault="00CB2ACB" w:rsidP="0070352A"/>
                <w:p w14:paraId="1CDD63C1" w14:textId="77777777" w:rsidR="00CB2ACB" w:rsidRDefault="00CB2ACB" w:rsidP="0070352A"/>
              </w:tc>
            </w:tr>
          </w:tbl>
          <w:p w14:paraId="24213E5A" w14:textId="77777777" w:rsidR="00CB2ACB" w:rsidRDefault="00CB2ACB" w:rsidP="0070352A"/>
        </w:tc>
      </w:tr>
      <w:tr w:rsidR="00CB2ACB" w14:paraId="465E4AE7" w14:textId="77777777" w:rsidTr="0070352A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036272F8" w14:textId="77777777" w:rsidR="00CB2ACB" w:rsidRDefault="00CB2ACB" w:rsidP="0070352A">
            <w:pPr>
              <w:pStyle w:val="Subtitle"/>
            </w:pPr>
            <w:r>
              <w:t>Documentation</w:t>
            </w:r>
          </w:p>
          <w:p w14:paraId="72E13FED" w14:textId="77777777" w:rsidR="00CB2ACB" w:rsidRDefault="00CB2ACB" w:rsidP="0070352A">
            <w:pPr>
              <w:pStyle w:val="BlockText"/>
            </w:pPr>
            <w:r>
              <w:t>Covers Architecture, API Specification using Swagger, Cross Browser &amp; Device UI Testing, UI Unit Testing, UI Automated Testing, Security Testing, Service Unit &amp; Integration Testing, API Performance Testing, Jenkins Pipeline setup,  Tech stack used, Deployment structure, Code structure and Static Code Analysis</w:t>
            </w:r>
          </w:p>
        </w:tc>
      </w:tr>
    </w:tbl>
    <w:p w14:paraId="2A6C57A9" w14:textId="77777777" w:rsidR="00CB2ACB" w:rsidRDefault="00CB2ACB" w:rsidP="00CB2ACB">
      <w:r>
        <w:br w:type="page"/>
      </w:r>
    </w:p>
    <w:p w14:paraId="6A0AF5E6" w14:textId="31F7413D" w:rsidR="00CB2ACB" w:rsidRDefault="00150AA8" w:rsidP="00CB2ACB">
      <w:r w:rsidRPr="00150AA8">
        <w:lastRenderedPageBreak/>
        <w:drawing>
          <wp:inline distT="0" distB="0" distL="0" distR="0" wp14:anchorId="758E8E2F" wp14:editId="5AF7475C">
            <wp:extent cx="6858000" cy="5747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67EA" w14:textId="77777777" w:rsidR="002D49BA" w:rsidRDefault="002D49BA">
      <w:r>
        <w:br w:type="page"/>
      </w:r>
    </w:p>
    <w:p w14:paraId="1893F78F" w14:textId="77777777" w:rsidR="00464F6B" w:rsidRDefault="00464F6B" w:rsidP="00464F6B">
      <w:pPr>
        <w:pStyle w:val="Heading1"/>
      </w:pPr>
      <w:bookmarkStart w:id="0" w:name="_Toc18867489"/>
      <w:r>
        <w:lastRenderedPageBreak/>
        <w:t>Cross Browser / Device Testing</w:t>
      </w:r>
      <w:bookmarkEnd w:id="0"/>
    </w:p>
    <w:p w14:paraId="7F8CE94F" w14:textId="77777777" w:rsidR="00464F6B" w:rsidRDefault="00464F6B" w:rsidP="00464F6B">
      <w:r>
        <w:t xml:space="preserve">Tested the solution in the following browsers &amp; Devices (some of them are listed below): Chrome, Safari, Firefox, Edge,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>, Android</w:t>
      </w:r>
    </w:p>
    <w:p w14:paraId="41885817" w14:textId="47983796" w:rsidR="00CB2ACB" w:rsidRDefault="00EE55F2" w:rsidP="00CB2ACB">
      <w:r w:rsidRPr="00EE55F2">
        <w:drawing>
          <wp:inline distT="0" distB="0" distL="0" distR="0" wp14:anchorId="359944C4" wp14:editId="77F2A710">
            <wp:extent cx="6858000" cy="68148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1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ACB">
        <w:br w:type="page"/>
      </w:r>
    </w:p>
    <w:p w14:paraId="73B370D8" w14:textId="77777777" w:rsidR="00CB2ACB" w:rsidRDefault="00CB2ACB" w:rsidP="00CB2ACB">
      <w:pPr>
        <w:pStyle w:val="Heading1"/>
      </w:pPr>
      <w:bookmarkStart w:id="1" w:name="_Toc18867486"/>
      <w:r>
        <w:lastRenderedPageBreak/>
        <w:t>Accessing the API from Swagger</w:t>
      </w:r>
      <w:bookmarkEnd w:id="1"/>
    </w:p>
    <w:p w14:paraId="45FD0694" w14:textId="6D38D588" w:rsidR="00CB2ACB" w:rsidRDefault="00CB2ACB" w:rsidP="00CB2ACB">
      <w:r>
        <w:t xml:space="preserve">You can also access the core API via swagger </w:t>
      </w:r>
      <w:bookmarkStart w:id="2" w:name="_GoBack"/>
      <w:bookmarkEnd w:id="2"/>
    </w:p>
    <w:p w14:paraId="16F23C33" w14:textId="3DDBD7AA" w:rsidR="00CB2ACB" w:rsidRDefault="00CB2ACB" w:rsidP="00CB2ACB">
      <w:r>
        <w:rPr>
          <w:noProof/>
        </w:rPr>
        <w:drawing>
          <wp:inline distT="0" distB="0" distL="0" distR="0" wp14:anchorId="56A36C46" wp14:editId="567DA28E">
            <wp:extent cx="6858000" cy="440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8-29 at 7.01.43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5C3E" w14:textId="6DF874F0" w:rsidR="00F81739" w:rsidRDefault="00F81739" w:rsidP="00CB2ACB"/>
    <w:p w14:paraId="6FAB00CA" w14:textId="77777777" w:rsidR="00F81739" w:rsidRDefault="00F81739" w:rsidP="00CB2ACB"/>
    <w:p w14:paraId="587ED7EF" w14:textId="2185DE44" w:rsidR="00C25381" w:rsidRDefault="00CB2ACB" w:rsidP="00CB2ACB">
      <w:r>
        <w:br w:type="page"/>
      </w:r>
    </w:p>
    <w:p w14:paraId="3D091C0C" w14:textId="77777777" w:rsidR="00C25381" w:rsidRDefault="00C25381" w:rsidP="00C25381">
      <w:pPr>
        <w:pStyle w:val="Heading1"/>
      </w:pPr>
      <w:bookmarkStart w:id="3" w:name="_Toc18867488"/>
      <w:r>
        <w:lastRenderedPageBreak/>
        <w:t>Technology Stack</w:t>
      </w:r>
      <w:bookmarkEnd w:id="3"/>
    </w:p>
    <w:p w14:paraId="416439C5" w14:textId="23A0C1C2" w:rsidR="00C25381" w:rsidRDefault="00FE1D08" w:rsidP="00CB2ACB">
      <w:r w:rsidRPr="00FE1D08">
        <w:drawing>
          <wp:inline distT="0" distB="0" distL="0" distR="0" wp14:anchorId="6935FE99" wp14:editId="79F9330F">
            <wp:extent cx="6858000" cy="72002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381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671798" w14:textId="77777777" w:rsidR="005B2C18" w:rsidRDefault="005B2C18">
      <w:r>
        <w:separator/>
      </w:r>
    </w:p>
  </w:endnote>
  <w:endnote w:type="continuationSeparator" w:id="0">
    <w:p w14:paraId="5EB9154E" w14:textId="77777777" w:rsidR="005B2C18" w:rsidRDefault="005B2C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B36ABE" w14:textId="77777777" w:rsidR="005B2C18" w:rsidRDefault="005B2C18">
      <w:r>
        <w:separator/>
      </w:r>
    </w:p>
  </w:footnote>
  <w:footnote w:type="continuationSeparator" w:id="0">
    <w:p w14:paraId="05A226C5" w14:textId="77777777" w:rsidR="005B2C18" w:rsidRDefault="005B2C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22119"/>
    <w:multiLevelType w:val="hybridMultilevel"/>
    <w:tmpl w:val="C23AA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45F03"/>
    <w:multiLevelType w:val="hybridMultilevel"/>
    <w:tmpl w:val="6F160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70E17"/>
    <w:multiLevelType w:val="hybridMultilevel"/>
    <w:tmpl w:val="95846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F0F"/>
    <w:rsid w:val="00017DEB"/>
    <w:rsid w:val="00023E9B"/>
    <w:rsid w:val="00046457"/>
    <w:rsid w:val="000671B8"/>
    <w:rsid w:val="0008539D"/>
    <w:rsid w:val="00091399"/>
    <w:rsid w:val="000B05CB"/>
    <w:rsid w:val="000C4051"/>
    <w:rsid w:val="000D098B"/>
    <w:rsid w:val="000D14E4"/>
    <w:rsid w:val="00123866"/>
    <w:rsid w:val="001333E5"/>
    <w:rsid w:val="0013483C"/>
    <w:rsid w:val="001453A3"/>
    <w:rsid w:val="00150AA8"/>
    <w:rsid w:val="00170318"/>
    <w:rsid w:val="00187382"/>
    <w:rsid w:val="00197FA2"/>
    <w:rsid w:val="001C7444"/>
    <w:rsid w:val="001D0382"/>
    <w:rsid w:val="001F2E42"/>
    <w:rsid w:val="001F3996"/>
    <w:rsid w:val="002428C1"/>
    <w:rsid w:val="00250634"/>
    <w:rsid w:val="002569D4"/>
    <w:rsid w:val="002661DE"/>
    <w:rsid w:val="00282C7A"/>
    <w:rsid w:val="002963E7"/>
    <w:rsid w:val="002B021D"/>
    <w:rsid w:val="002D280B"/>
    <w:rsid w:val="002D3F0F"/>
    <w:rsid w:val="002D49BA"/>
    <w:rsid w:val="002D55EF"/>
    <w:rsid w:val="002F14D7"/>
    <w:rsid w:val="00302BC1"/>
    <w:rsid w:val="00325BE8"/>
    <w:rsid w:val="00347F4D"/>
    <w:rsid w:val="0035274B"/>
    <w:rsid w:val="0037111C"/>
    <w:rsid w:val="003A70C1"/>
    <w:rsid w:val="003C005C"/>
    <w:rsid w:val="003C165B"/>
    <w:rsid w:val="003F6EE1"/>
    <w:rsid w:val="004166DB"/>
    <w:rsid w:val="00422220"/>
    <w:rsid w:val="00444D19"/>
    <w:rsid w:val="00452D13"/>
    <w:rsid w:val="00464F6B"/>
    <w:rsid w:val="00480B03"/>
    <w:rsid w:val="0049743F"/>
    <w:rsid w:val="004A0966"/>
    <w:rsid w:val="004C4C85"/>
    <w:rsid w:val="004C4EBB"/>
    <w:rsid w:val="004C6D5D"/>
    <w:rsid w:val="004E3CF6"/>
    <w:rsid w:val="004F7F09"/>
    <w:rsid w:val="00521FED"/>
    <w:rsid w:val="00523E88"/>
    <w:rsid w:val="00575527"/>
    <w:rsid w:val="00576496"/>
    <w:rsid w:val="005B08D3"/>
    <w:rsid w:val="005B2C18"/>
    <w:rsid w:val="005C52EC"/>
    <w:rsid w:val="005D24E4"/>
    <w:rsid w:val="005F0C17"/>
    <w:rsid w:val="006016EC"/>
    <w:rsid w:val="006548F3"/>
    <w:rsid w:val="00660093"/>
    <w:rsid w:val="006740B9"/>
    <w:rsid w:val="00675224"/>
    <w:rsid w:val="00691C80"/>
    <w:rsid w:val="006B23D5"/>
    <w:rsid w:val="006B6C98"/>
    <w:rsid w:val="006D1D34"/>
    <w:rsid w:val="006E58F2"/>
    <w:rsid w:val="006E7C0A"/>
    <w:rsid w:val="00707202"/>
    <w:rsid w:val="00724C35"/>
    <w:rsid w:val="00750F9B"/>
    <w:rsid w:val="00753477"/>
    <w:rsid w:val="00763892"/>
    <w:rsid w:val="007672D4"/>
    <w:rsid w:val="007701D8"/>
    <w:rsid w:val="00781B54"/>
    <w:rsid w:val="0078487D"/>
    <w:rsid w:val="00795796"/>
    <w:rsid w:val="007A1E9D"/>
    <w:rsid w:val="007A51E1"/>
    <w:rsid w:val="007C1751"/>
    <w:rsid w:val="007C5ABD"/>
    <w:rsid w:val="007E28C9"/>
    <w:rsid w:val="007F3E75"/>
    <w:rsid w:val="008544D0"/>
    <w:rsid w:val="008843A5"/>
    <w:rsid w:val="008857DA"/>
    <w:rsid w:val="008B1C35"/>
    <w:rsid w:val="008B5C12"/>
    <w:rsid w:val="008C4834"/>
    <w:rsid w:val="008C6BB9"/>
    <w:rsid w:val="008E4BA5"/>
    <w:rsid w:val="0092437C"/>
    <w:rsid w:val="009308BD"/>
    <w:rsid w:val="0094045C"/>
    <w:rsid w:val="00945A8E"/>
    <w:rsid w:val="00946E91"/>
    <w:rsid w:val="00964E2C"/>
    <w:rsid w:val="00976998"/>
    <w:rsid w:val="00977E5F"/>
    <w:rsid w:val="00985E77"/>
    <w:rsid w:val="009932FA"/>
    <w:rsid w:val="0099522A"/>
    <w:rsid w:val="009A2A2A"/>
    <w:rsid w:val="009C2B7F"/>
    <w:rsid w:val="009E2AD4"/>
    <w:rsid w:val="009E3E4B"/>
    <w:rsid w:val="009F1B81"/>
    <w:rsid w:val="00A330E5"/>
    <w:rsid w:val="00A86BDA"/>
    <w:rsid w:val="00A90A5B"/>
    <w:rsid w:val="00AA1A11"/>
    <w:rsid w:val="00AD3A18"/>
    <w:rsid w:val="00B1232E"/>
    <w:rsid w:val="00B154A0"/>
    <w:rsid w:val="00B302F7"/>
    <w:rsid w:val="00B32200"/>
    <w:rsid w:val="00B373D9"/>
    <w:rsid w:val="00B44B43"/>
    <w:rsid w:val="00B45104"/>
    <w:rsid w:val="00B57125"/>
    <w:rsid w:val="00B655D2"/>
    <w:rsid w:val="00B72DFD"/>
    <w:rsid w:val="00BA6851"/>
    <w:rsid w:val="00BA7817"/>
    <w:rsid w:val="00BC03C1"/>
    <w:rsid w:val="00BC26DF"/>
    <w:rsid w:val="00BD5345"/>
    <w:rsid w:val="00BF57B8"/>
    <w:rsid w:val="00C00CAA"/>
    <w:rsid w:val="00C071AB"/>
    <w:rsid w:val="00C25381"/>
    <w:rsid w:val="00C426CA"/>
    <w:rsid w:val="00C43C48"/>
    <w:rsid w:val="00C44A0E"/>
    <w:rsid w:val="00C539E2"/>
    <w:rsid w:val="00C55142"/>
    <w:rsid w:val="00C57524"/>
    <w:rsid w:val="00C62833"/>
    <w:rsid w:val="00C76979"/>
    <w:rsid w:val="00C83365"/>
    <w:rsid w:val="00CA0BC4"/>
    <w:rsid w:val="00CB1179"/>
    <w:rsid w:val="00CB15B9"/>
    <w:rsid w:val="00CB2ACB"/>
    <w:rsid w:val="00CC6A7D"/>
    <w:rsid w:val="00CD1227"/>
    <w:rsid w:val="00CD74FF"/>
    <w:rsid w:val="00CF4756"/>
    <w:rsid w:val="00D23780"/>
    <w:rsid w:val="00D24B47"/>
    <w:rsid w:val="00D25CAF"/>
    <w:rsid w:val="00D545EB"/>
    <w:rsid w:val="00D551DA"/>
    <w:rsid w:val="00D81D05"/>
    <w:rsid w:val="00DB02E1"/>
    <w:rsid w:val="00DC6414"/>
    <w:rsid w:val="00DF1C42"/>
    <w:rsid w:val="00E26337"/>
    <w:rsid w:val="00E375BF"/>
    <w:rsid w:val="00E558C7"/>
    <w:rsid w:val="00E631DB"/>
    <w:rsid w:val="00E66623"/>
    <w:rsid w:val="00E74AF0"/>
    <w:rsid w:val="00EA7D8E"/>
    <w:rsid w:val="00EB3E09"/>
    <w:rsid w:val="00EB5FAE"/>
    <w:rsid w:val="00ED3AF1"/>
    <w:rsid w:val="00ED3B91"/>
    <w:rsid w:val="00EE0368"/>
    <w:rsid w:val="00EE55F2"/>
    <w:rsid w:val="00EF24A2"/>
    <w:rsid w:val="00F32DC9"/>
    <w:rsid w:val="00F40574"/>
    <w:rsid w:val="00F5179E"/>
    <w:rsid w:val="00F5594D"/>
    <w:rsid w:val="00F66F4F"/>
    <w:rsid w:val="00F81739"/>
    <w:rsid w:val="00F82CF4"/>
    <w:rsid w:val="00F8756E"/>
    <w:rsid w:val="00FB0603"/>
    <w:rsid w:val="00FC0568"/>
    <w:rsid w:val="00FC432E"/>
    <w:rsid w:val="00FE15C2"/>
    <w:rsid w:val="00FE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06598"/>
  <w15:chartTrackingRefBased/>
  <w15:docId w15:val="{65CF9611-2FAF-1641-8B20-41C71A61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4E2C"/>
    <w:rPr>
      <w:rFonts w:eastAsia="Times New Roman" w:cs="Times New Roman"/>
      <w:color w:val="auto"/>
      <w:szCs w:val="24"/>
      <w:lang w:val="en-IN"/>
    </w:r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ind w:left="1440" w:right="1440"/>
    </w:pPr>
    <w:rPr>
      <w:rFonts w:eastAsiaTheme="minorEastAsia"/>
      <w:b/>
      <w:iCs/>
      <w:color w:val="FFFFFF" w:themeColor="background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14E4"/>
    <w:pPr>
      <w:pBdr>
        <w:top w:val="none" w:sz="0" w:space="0" w:color="auto"/>
        <w:bottom w:val="none" w:sz="0" w:space="0" w:color="auto"/>
      </w:pBdr>
      <w:shd w:val="clear" w:color="auto" w:fill="auto"/>
      <w:spacing w:before="480" w:after="0" w:line="276" w:lineRule="auto"/>
      <w:contextualSpacing w:val="0"/>
      <w:jc w:val="left"/>
      <w:outlineLvl w:val="9"/>
    </w:pPr>
    <w:rPr>
      <w:b/>
      <w:bCs/>
      <w:color w:val="4C264C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D14E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D14E4"/>
    <w:pPr>
      <w:ind w:left="20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0D14E4"/>
    <w:rPr>
      <w:color w:val="BC5FB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4E4"/>
    <w:pPr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14E4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14E4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14E4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14E4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14E4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14E4"/>
    <w:pPr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32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B5FA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302F7"/>
    <w:rPr>
      <w:color w:val="9775A7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2D13"/>
    <w:pPr>
      <w:spacing w:after="0" w:line="240" w:lineRule="auto"/>
    </w:pPr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2D13"/>
    <w:rPr>
      <w:rFonts w:ascii="Times New Roman" w:eastAsia="Times New Roman" w:hAnsi="Times New Roman" w:cs="Times New Roman"/>
      <w:color w:val="auto"/>
      <w:sz w:val="18"/>
      <w:szCs w:val="18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asrini/Library/Containers/com.microsoft.Word/Data/Library/Application%20Support/Microsoft/Office/16.0/DTS/en-US%7b3747D9FA-3CC2-2140-BF89-E933EFC653B3%7d/%7b45BC7D7F-B1C6-AE43-8030-56A116E92A9D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271DA6-BFA3-E14C-A302-7E0E8A0B3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0</TotalTime>
  <Pages>5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Chandrasekhar Srinivasa</cp:lastModifiedBy>
  <cp:revision>3</cp:revision>
  <cp:lastPrinted>2019-09-08T16:20:00Z</cp:lastPrinted>
  <dcterms:created xsi:type="dcterms:W3CDTF">2019-09-08T16:20:00Z</dcterms:created>
  <dcterms:modified xsi:type="dcterms:W3CDTF">2019-09-08T16:24:00Z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